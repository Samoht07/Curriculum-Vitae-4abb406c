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0C744CF5" w14:textId="77777777" w:rsidTr="00411A59">
        <w:trPr>
          <w:trHeight w:val="4032"/>
        </w:trPr>
        <w:tc>
          <w:tcPr>
            <w:tcW w:w="3600" w:type="dxa"/>
            <w:vAlign w:val="bottom"/>
          </w:tcPr>
          <w:p w14:paraId="49E72102" w14:textId="2E2F769A" w:rsidR="000629D5" w:rsidRDefault="00411A5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EBF4963" wp14:editId="14EA8E1C">
                  <wp:extent cx="1768447" cy="2357755"/>
                  <wp:effectExtent l="0" t="0" r="381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690" cy="236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EA2D4E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</w:tcPr>
          <w:p w14:paraId="11FD7310" w14:textId="77777777" w:rsidR="000629D5" w:rsidRDefault="000629D5" w:rsidP="00411A59"/>
          <w:p w14:paraId="4B41AAD5" w14:textId="77777777" w:rsidR="0025152F" w:rsidRPr="0025152F" w:rsidRDefault="0025152F" w:rsidP="0025152F">
            <w:pPr>
              <w:rPr>
                <w:b/>
                <w:bCs/>
                <w:sz w:val="24"/>
                <w:szCs w:val="24"/>
              </w:rPr>
            </w:pPr>
            <w:r w:rsidRPr="0025152F">
              <w:rPr>
                <w:b/>
                <w:bCs/>
                <w:sz w:val="24"/>
                <w:szCs w:val="24"/>
              </w:rPr>
              <w:t>Opleiding(en)</w:t>
            </w:r>
            <w:r w:rsidRPr="0025152F">
              <w:rPr>
                <w:b/>
                <w:bCs/>
                <w:sz w:val="24"/>
                <w:szCs w:val="24"/>
              </w:rPr>
              <w:tab/>
            </w:r>
          </w:p>
          <w:p w14:paraId="31438D4A" w14:textId="23EC7FCE" w:rsidR="0025152F" w:rsidRDefault="0025152F" w:rsidP="0025152F">
            <w:r>
              <w:t>Naam opleiding</w:t>
            </w:r>
            <w:r>
              <w:t>:</w:t>
            </w:r>
            <w:r>
              <w:tab/>
              <w:t>Middelbare school</w:t>
            </w:r>
          </w:p>
          <w:p w14:paraId="0790168B" w14:textId="42EFB53D" w:rsidR="0025152F" w:rsidRDefault="0025152F" w:rsidP="0025152F">
            <w:r>
              <w:t>Niveau opleiding</w:t>
            </w:r>
            <w:r>
              <w:t>:</w:t>
            </w:r>
            <w:r>
              <w:tab/>
              <w:t>Vmbo K</w:t>
            </w:r>
          </w:p>
          <w:p w14:paraId="3DBD90FD" w14:textId="5C8EAE73" w:rsidR="0025152F" w:rsidRDefault="0025152F" w:rsidP="0025152F">
            <w:r>
              <w:t>Status</w:t>
            </w:r>
            <w:r>
              <w:t>:</w:t>
            </w:r>
            <w:r>
              <w:tab/>
            </w:r>
            <w:r>
              <w:t xml:space="preserve">                          D</w:t>
            </w:r>
            <w:r>
              <w:t>iploma behaald</w:t>
            </w:r>
          </w:p>
          <w:p w14:paraId="2C70001F" w14:textId="68C764F1" w:rsidR="0025152F" w:rsidRDefault="0025152F" w:rsidP="0025152F">
            <w:r>
              <w:t>Instituut</w:t>
            </w:r>
            <w:r>
              <w:t>:</w:t>
            </w:r>
            <w:r>
              <w:tab/>
            </w:r>
            <w:r>
              <w:t xml:space="preserve">             </w:t>
            </w:r>
            <w:r>
              <w:t>Casparuscollege</w:t>
            </w:r>
          </w:p>
          <w:p w14:paraId="5FC1604E" w14:textId="4478525C" w:rsidR="0025152F" w:rsidRDefault="0025152F" w:rsidP="0025152F">
            <w:r>
              <w:t>Plaats</w:t>
            </w:r>
            <w:r>
              <w:t>:</w:t>
            </w:r>
            <w:r>
              <w:tab/>
            </w:r>
            <w:r>
              <w:t xml:space="preserve">                          </w:t>
            </w:r>
            <w:r>
              <w:t>Weesp</w:t>
            </w:r>
          </w:p>
          <w:p w14:paraId="18986F46" w14:textId="56FC60F9" w:rsidR="0025152F" w:rsidRDefault="0025152F" w:rsidP="0025152F">
            <w:r>
              <w:t>Periode</w:t>
            </w:r>
            <w:r>
              <w:t>:</w:t>
            </w:r>
            <w:r>
              <w:tab/>
            </w:r>
            <w:r>
              <w:t xml:space="preserve">             </w:t>
            </w:r>
            <w:r>
              <w:t>2009-2014</w:t>
            </w:r>
          </w:p>
          <w:p w14:paraId="54CD8CFA" w14:textId="2B210A39" w:rsidR="0025152F" w:rsidRDefault="0025152F" w:rsidP="0025152F">
            <w:r>
              <w:tab/>
            </w:r>
            <w:r>
              <w:tab/>
            </w:r>
          </w:p>
          <w:p w14:paraId="6CA634F9" w14:textId="0CAEC457" w:rsidR="0025152F" w:rsidRDefault="0025152F" w:rsidP="0025152F">
            <w:r>
              <w:t>Naam opleiding</w:t>
            </w:r>
            <w:r>
              <w:t>:</w:t>
            </w:r>
            <w:r>
              <w:tab/>
            </w:r>
            <w:r>
              <w:t>ICT Beheer</w:t>
            </w:r>
          </w:p>
          <w:p w14:paraId="3F4B32B6" w14:textId="27AEFF8B" w:rsidR="0025152F" w:rsidRDefault="0025152F" w:rsidP="0025152F">
            <w:r>
              <w:t>Niveau opleiding</w:t>
            </w:r>
            <w:r>
              <w:t>:</w:t>
            </w:r>
            <w:r>
              <w:tab/>
              <w:t>Mbo Niveau 3</w:t>
            </w:r>
          </w:p>
          <w:p w14:paraId="42E54C81" w14:textId="7F8E4B56" w:rsidR="0025152F" w:rsidRDefault="0025152F" w:rsidP="0025152F">
            <w:r>
              <w:t>Status</w:t>
            </w:r>
            <w:r>
              <w:t>:</w:t>
            </w:r>
            <w:r>
              <w:tab/>
            </w:r>
            <w:r>
              <w:t xml:space="preserve">                          Diploma b</w:t>
            </w:r>
            <w:r>
              <w:t>ehaald</w:t>
            </w:r>
          </w:p>
          <w:p w14:paraId="71B4C947" w14:textId="10ED2C43" w:rsidR="0025152F" w:rsidRDefault="0025152F" w:rsidP="0025152F">
            <w:r>
              <w:t>Instituut</w:t>
            </w:r>
            <w:r>
              <w:t>:</w:t>
            </w:r>
            <w:r>
              <w:tab/>
            </w:r>
            <w:r>
              <w:t xml:space="preserve">             </w:t>
            </w:r>
            <w:r>
              <w:t>Roc van Amsterdam</w:t>
            </w:r>
          </w:p>
          <w:p w14:paraId="3F9A8F85" w14:textId="75C7D04B" w:rsidR="0025152F" w:rsidRDefault="0025152F" w:rsidP="0025152F">
            <w:r>
              <w:t>Plaats</w:t>
            </w:r>
            <w:r>
              <w:t>:</w:t>
            </w:r>
            <w:r>
              <w:tab/>
            </w:r>
            <w:r>
              <w:t xml:space="preserve">                          </w:t>
            </w:r>
            <w:r>
              <w:t>Hilversum</w:t>
            </w:r>
          </w:p>
          <w:p w14:paraId="2780BC5B" w14:textId="0D8EB1CE" w:rsidR="0025152F" w:rsidRDefault="0025152F" w:rsidP="0025152F">
            <w:r>
              <w:t>Periode</w:t>
            </w:r>
            <w:r>
              <w:t>:</w:t>
            </w:r>
            <w:r>
              <w:tab/>
            </w:r>
            <w:r>
              <w:t xml:space="preserve">             </w:t>
            </w:r>
            <w:r>
              <w:t>Feb. 2017 tot 6 mei 2019</w:t>
            </w:r>
          </w:p>
          <w:p w14:paraId="10C6BD23" w14:textId="77777777" w:rsidR="0025152F" w:rsidRDefault="0025152F" w:rsidP="0025152F">
            <w:r>
              <w:tab/>
            </w:r>
          </w:p>
          <w:p w14:paraId="3352A588" w14:textId="77777777" w:rsidR="0025152F" w:rsidRDefault="0025152F" w:rsidP="0025152F">
            <w:r>
              <w:t>Naam opleiding</w:t>
            </w:r>
            <w:r>
              <w:tab/>
              <w:t>Applicatie Beheer/Software Developer</w:t>
            </w:r>
          </w:p>
          <w:p w14:paraId="04A526A1" w14:textId="77777777" w:rsidR="0025152F" w:rsidRDefault="0025152F" w:rsidP="0025152F">
            <w:r>
              <w:t>Niveau opleiding</w:t>
            </w:r>
            <w:r>
              <w:tab/>
              <w:t>Mbo Niveau 4</w:t>
            </w:r>
          </w:p>
          <w:p w14:paraId="4EC7A842" w14:textId="69552B45" w:rsidR="0025152F" w:rsidRDefault="0025152F" w:rsidP="0025152F">
            <w:r>
              <w:t>Status</w:t>
            </w:r>
            <w:r>
              <w:tab/>
            </w:r>
            <w:r>
              <w:t xml:space="preserve">                          </w:t>
            </w:r>
            <w:r>
              <w:t>Bezig</w:t>
            </w:r>
          </w:p>
          <w:p w14:paraId="5C8EC78A" w14:textId="199A54AF" w:rsidR="0025152F" w:rsidRDefault="0025152F" w:rsidP="0025152F">
            <w:r>
              <w:t>Instituut</w:t>
            </w:r>
            <w:r>
              <w:tab/>
            </w:r>
            <w:r>
              <w:t xml:space="preserve">             </w:t>
            </w:r>
            <w:r>
              <w:t>Roc van Amsterdam</w:t>
            </w:r>
            <w:r>
              <w:t>/Bit Academy</w:t>
            </w:r>
          </w:p>
          <w:p w14:paraId="6C89D19F" w14:textId="78BC4506" w:rsidR="0025152F" w:rsidRDefault="0025152F" w:rsidP="0025152F">
            <w:r>
              <w:t>Plaats</w:t>
            </w:r>
            <w:r>
              <w:tab/>
            </w:r>
            <w:r>
              <w:t xml:space="preserve">                          </w:t>
            </w:r>
            <w:r>
              <w:t>Amsterdam Zuid-Oost</w:t>
            </w:r>
          </w:p>
          <w:p w14:paraId="6F78E84A" w14:textId="630EF495" w:rsidR="00411A59" w:rsidRDefault="0025152F" w:rsidP="0025152F">
            <w:r>
              <w:t>Periode</w:t>
            </w:r>
            <w:r>
              <w:tab/>
            </w:r>
            <w:r>
              <w:t xml:space="preserve">             </w:t>
            </w:r>
            <w:r>
              <w:t>27 Augustus 2019 tot heden</w:t>
            </w:r>
          </w:p>
        </w:tc>
      </w:tr>
      <w:tr w:rsidR="000629D5" w14:paraId="5A9E2A23" w14:textId="77777777" w:rsidTr="00411A59">
        <w:trPr>
          <w:trHeight w:val="9504"/>
        </w:trPr>
        <w:tc>
          <w:tcPr>
            <w:tcW w:w="3600" w:type="dxa"/>
          </w:tcPr>
          <w:p w14:paraId="64B90009" w14:textId="140A7FEA" w:rsidR="000629D5" w:rsidRPr="00411A59" w:rsidRDefault="00411A59" w:rsidP="00411A59">
            <w:pPr>
              <w:pStyle w:val="Titel"/>
              <w:rPr>
                <w:sz w:val="52"/>
                <w:szCs w:val="52"/>
              </w:rPr>
            </w:pPr>
            <w:r w:rsidRPr="00411A59">
              <w:rPr>
                <w:sz w:val="52"/>
                <w:szCs w:val="52"/>
              </w:rPr>
              <w:t>Thomas Laarhoven</w:t>
            </w:r>
          </w:p>
          <w:p w14:paraId="2843397B" w14:textId="7E0F9A58" w:rsidR="000629D5" w:rsidRDefault="0025152F" w:rsidP="00411A59">
            <w:pPr>
              <w:pStyle w:val="Ondertitel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Student Bit Academy</w:t>
            </w:r>
          </w:p>
          <w:p w14:paraId="3600DFDA" w14:textId="77777777" w:rsidR="000629D5" w:rsidRDefault="000629D5" w:rsidP="00411A59"/>
          <w:sdt>
            <w:sdtPr>
              <w:id w:val="-1954003311"/>
              <w:placeholder>
                <w:docPart w:val="AD4B637CAD8A4844A22F1EF5DE125CD5"/>
              </w:placeholder>
              <w:temporary/>
              <w:showingPlcHdr/>
              <w15:appearance w15:val="hidden"/>
            </w:sdtPr>
            <w:sdtEndPr/>
            <w:sdtContent>
              <w:p w14:paraId="5A988290" w14:textId="77777777" w:rsidR="000629D5" w:rsidRPr="00846D4F" w:rsidRDefault="000629D5" w:rsidP="00411A59">
                <w:pPr>
                  <w:pStyle w:val="Kop2"/>
                </w:pPr>
                <w:r w:rsidRPr="00846D4F">
                  <w:rPr>
                    <w:rStyle w:val="Kop2Char"/>
                    <w:b/>
                    <w:lang w:bidi="nl-NL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D9DB1B71DDF464695D7D9712126A54D"/>
              </w:placeholder>
              <w:temporary/>
              <w:showingPlcHdr/>
              <w15:appearance w15:val="hidden"/>
            </w:sdtPr>
            <w:sdtEndPr/>
            <w:sdtContent>
              <w:p w14:paraId="27D5BC62" w14:textId="77777777" w:rsidR="000629D5" w:rsidRDefault="000629D5" w:rsidP="00411A59">
                <w:pPr>
                  <w:pStyle w:val="Contactgegevens"/>
                </w:pPr>
                <w:r w:rsidRPr="004D3011">
                  <w:rPr>
                    <w:lang w:bidi="nl-NL"/>
                  </w:rPr>
                  <w:t>TELEFOON:</w:t>
                </w:r>
              </w:p>
            </w:sdtContent>
          </w:sdt>
          <w:p w14:paraId="322B5009" w14:textId="52B1067B" w:rsidR="00411A59" w:rsidRPr="0025152F" w:rsidRDefault="00411A59" w:rsidP="00411A59">
            <w:pPr>
              <w:pStyle w:val="Contactgegevens"/>
              <w:rPr>
                <w:color w:val="0070C0"/>
              </w:rPr>
            </w:pPr>
            <w:r w:rsidRPr="0025152F">
              <w:rPr>
                <w:color w:val="0070C0"/>
              </w:rPr>
              <w:t>+31637118211</w:t>
            </w:r>
          </w:p>
          <w:p w14:paraId="3301D5ED" w14:textId="59B7F6AE" w:rsidR="000629D5" w:rsidRDefault="000629D5" w:rsidP="00411A59">
            <w:pPr>
              <w:pStyle w:val="Contactgegevens"/>
            </w:pPr>
          </w:p>
          <w:sdt>
            <w:sdtPr>
              <w:id w:val="-240260293"/>
              <w:placeholder>
                <w:docPart w:val="E7F393EF49824475B299EC39A75A74C6"/>
              </w:placeholder>
              <w:temporary/>
              <w:showingPlcHdr/>
              <w15:appearance w15:val="hidden"/>
            </w:sdtPr>
            <w:sdtEndPr/>
            <w:sdtContent>
              <w:p w14:paraId="6878ADA0" w14:textId="77777777" w:rsidR="000629D5" w:rsidRDefault="000629D5" w:rsidP="00411A59">
                <w:pPr>
                  <w:pStyle w:val="Contactgegevens"/>
                </w:pPr>
                <w:r w:rsidRPr="004D3011">
                  <w:rPr>
                    <w:lang w:bidi="nl-NL"/>
                  </w:rPr>
                  <w:t>E-MAIL:</w:t>
                </w:r>
              </w:p>
            </w:sdtContent>
          </w:sdt>
          <w:p w14:paraId="5D322FF1" w14:textId="1955C610" w:rsidR="000629D5" w:rsidRDefault="0025152F" w:rsidP="00411A59">
            <w:pPr>
              <w:pStyle w:val="Contactgegevens"/>
              <w:rPr>
                <w:rStyle w:val="Hyperlink"/>
              </w:rPr>
            </w:pPr>
            <w:hyperlink r:id="rId11" w:history="1">
              <w:r w:rsidRPr="00E64313">
                <w:rPr>
                  <w:rStyle w:val="Hyperlink"/>
                </w:rPr>
                <w:t>thomasamoht007@gmail.com</w:t>
              </w:r>
            </w:hyperlink>
          </w:p>
          <w:p w14:paraId="2287E8C0" w14:textId="77777777" w:rsidR="0025152F" w:rsidRDefault="0025152F" w:rsidP="00411A59">
            <w:pPr>
              <w:pStyle w:val="Contactgegevens"/>
              <w:rPr>
                <w:rStyle w:val="Hyperlink"/>
              </w:rPr>
            </w:pPr>
          </w:p>
          <w:p w14:paraId="05C70DC4" w14:textId="77777777" w:rsidR="0025152F" w:rsidRDefault="0025152F" w:rsidP="00411A59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>DRES:</w:t>
            </w:r>
          </w:p>
          <w:p w14:paraId="0956127D" w14:textId="30194E25" w:rsidR="0025152F" w:rsidRP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Winterstraat 32</w:t>
            </w:r>
          </w:p>
          <w:p w14:paraId="460FEC86" w14:textId="4820B68B" w:rsidR="0025152F" w:rsidRP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1109 BE</w:t>
            </w:r>
          </w:p>
          <w:p w14:paraId="43AB3BBD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Amsterda</w:t>
            </w:r>
            <w:r>
              <w:rPr>
                <w:rStyle w:val="Hyperlink"/>
                <w:color w:val="auto"/>
                <w:u w:val="none"/>
              </w:rPr>
              <w:t>m</w:t>
            </w:r>
          </w:p>
          <w:p w14:paraId="245B892B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</w:p>
          <w:p w14:paraId="22DC4C59" w14:textId="7B842983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GEBOORTEDATUM:</w:t>
            </w:r>
          </w:p>
          <w:p w14:paraId="18398320" w14:textId="003D5CC2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07-02-1997</w:t>
            </w:r>
          </w:p>
          <w:p w14:paraId="4D1C224B" w14:textId="4B5C6A58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</w:p>
          <w:p w14:paraId="336884B1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</w:p>
          <w:p w14:paraId="78A9CCBB" w14:textId="66AA0059" w:rsidR="0025152F" w:rsidRP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720" w:type="dxa"/>
          </w:tcPr>
          <w:p w14:paraId="25201A9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BA81799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00C36D97" w14:textId="6AD8B207" w:rsidR="0043117B" w:rsidRDefault="00B606F9" w:rsidP="00846D4F">
      <w:pPr>
        <w:tabs>
          <w:tab w:val="left" w:pos="990"/>
        </w:tabs>
        <w:spacing w:after="0"/>
        <w:rPr>
          <w:sz w:val="8"/>
        </w:rPr>
      </w:pPr>
    </w:p>
    <w:p w14:paraId="16329927" w14:textId="2E2A2225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216CA907" w14:textId="609D453C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0C760AE2" w14:textId="278C2BC9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477893E3" w14:textId="77CE4B72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40314867" w14:textId="3DB37827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291536C1" w14:textId="2DE241A3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5BFCD48B" w14:textId="0D72B988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05445281" w14:textId="291DC5E7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763DFABE" w14:textId="42C94455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3E4F4DB7" w14:textId="03654159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5E889AF8" w14:textId="39ADF94E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6241FDAD" w14:textId="18ADB59C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5B1CDA64" w14:textId="7CF31B6C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156FEA0F" w14:textId="0173039D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345E606C" w14:textId="23A5E687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2E899F79" w14:textId="70B7BFA8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5440784B" w14:textId="4853B8D3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25152F" w:rsidRPr="0025152F" w14:paraId="3004EFDB" w14:textId="77777777" w:rsidTr="00F8294C">
        <w:trPr>
          <w:trHeight w:val="4032"/>
        </w:trPr>
        <w:tc>
          <w:tcPr>
            <w:tcW w:w="3600" w:type="dxa"/>
            <w:vAlign w:val="bottom"/>
          </w:tcPr>
          <w:p w14:paraId="18FD9875" w14:textId="77777777" w:rsidR="0025152F" w:rsidRPr="0025152F" w:rsidRDefault="0025152F" w:rsidP="0025152F">
            <w:pPr>
              <w:tabs>
                <w:tab w:val="left" w:pos="990"/>
              </w:tabs>
              <w:jc w:val="center"/>
            </w:pPr>
            <w:r w:rsidRPr="0025152F">
              <w:rPr>
                <w:noProof/>
              </w:rPr>
              <w:drawing>
                <wp:inline distT="0" distB="0" distL="0" distR="0" wp14:anchorId="1680A0DE" wp14:editId="5FA82E87">
                  <wp:extent cx="1768447" cy="2357755"/>
                  <wp:effectExtent l="0" t="0" r="3810" b="444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690" cy="236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3CE82E4" w14:textId="77777777" w:rsidR="0025152F" w:rsidRPr="0025152F" w:rsidRDefault="0025152F" w:rsidP="0025152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</w:tcPr>
          <w:p w14:paraId="34803C1F" w14:textId="77777777" w:rsidR="0025152F" w:rsidRPr="0025152F" w:rsidRDefault="0025152F" w:rsidP="0025152F"/>
          <w:p w14:paraId="07167754" w14:textId="77777777" w:rsidR="0025152F" w:rsidRPr="00BD6961" w:rsidRDefault="0025152F" w:rsidP="0025152F">
            <w:r w:rsidRPr="00BD6961">
              <w:rPr>
                <w:b/>
                <w:bCs/>
                <w:sz w:val="24"/>
                <w:szCs w:val="24"/>
              </w:rPr>
              <w:t>Werkervaring</w:t>
            </w:r>
            <w:r w:rsidRPr="00BD6961">
              <w:tab/>
            </w:r>
          </w:p>
          <w:p w14:paraId="03EC7868" w14:textId="49A41F63" w:rsidR="0025152F" w:rsidRDefault="0025152F" w:rsidP="0025152F">
            <w:r>
              <w:t>Functie</w:t>
            </w:r>
            <w:r w:rsidR="00BD6961">
              <w:t xml:space="preserve">: </w:t>
            </w:r>
            <w:r>
              <w:tab/>
              <w:t>Kassa Medewerker</w:t>
            </w:r>
          </w:p>
          <w:p w14:paraId="21D3EBAD" w14:textId="3854F79A" w:rsidR="0025152F" w:rsidRDefault="0025152F" w:rsidP="0025152F">
            <w:r>
              <w:t>Werkgever</w:t>
            </w:r>
            <w:r w:rsidR="00BD6961">
              <w:t>:</w:t>
            </w:r>
            <w:r>
              <w:tab/>
              <w:t>Media Markt</w:t>
            </w:r>
          </w:p>
          <w:p w14:paraId="5A0500AC" w14:textId="2EAB923B" w:rsidR="0025152F" w:rsidRDefault="0025152F" w:rsidP="0025152F">
            <w:r>
              <w:t>Plaats</w:t>
            </w:r>
            <w:r w:rsidR="00BD6961">
              <w:t>:</w:t>
            </w:r>
            <w:r>
              <w:tab/>
            </w:r>
            <w:r w:rsidR="00BD6961">
              <w:t xml:space="preserve">             </w:t>
            </w:r>
            <w:r>
              <w:t>Amsterdam Arena</w:t>
            </w:r>
          </w:p>
          <w:p w14:paraId="0CF7A280" w14:textId="0715BF9F" w:rsidR="0025152F" w:rsidRDefault="0025152F" w:rsidP="0025152F">
            <w:r>
              <w:t>Periode</w:t>
            </w:r>
            <w:r w:rsidR="00BD6961">
              <w:t>:</w:t>
            </w:r>
            <w:r>
              <w:tab/>
              <w:t>10 Januari 2018-9 april 2019</w:t>
            </w:r>
          </w:p>
          <w:p w14:paraId="1321BE14" w14:textId="77777777" w:rsidR="0025152F" w:rsidRDefault="0025152F" w:rsidP="0025152F">
            <w:r>
              <w:tab/>
            </w:r>
          </w:p>
          <w:p w14:paraId="1085B3E0" w14:textId="6864F699" w:rsidR="0025152F" w:rsidRDefault="0025152F" w:rsidP="0025152F">
            <w:r>
              <w:t>Functie</w:t>
            </w:r>
            <w:r w:rsidR="00BD6961">
              <w:t xml:space="preserve">:  </w:t>
            </w:r>
            <w:r>
              <w:tab/>
              <w:t>Bouwmarkt medewerker</w:t>
            </w:r>
          </w:p>
          <w:p w14:paraId="74524B19" w14:textId="0455427F" w:rsidR="0025152F" w:rsidRDefault="0025152F" w:rsidP="0025152F">
            <w:r>
              <w:t>Werkgever</w:t>
            </w:r>
            <w:r w:rsidR="00BD6961">
              <w:t>:</w:t>
            </w:r>
            <w:r>
              <w:tab/>
              <w:t>Intergamma</w:t>
            </w:r>
          </w:p>
          <w:p w14:paraId="1417FD2A" w14:textId="55E4BFBA" w:rsidR="0025152F" w:rsidRDefault="0025152F" w:rsidP="0025152F">
            <w:r>
              <w:t>Plaats</w:t>
            </w:r>
            <w:r w:rsidR="00BD6961">
              <w:t>:</w:t>
            </w:r>
            <w:r>
              <w:tab/>
            </w:r>
            <w:r w:rsidR="00BD6961">
              <w:t xml:space="preserve">             </w:t>
            </w:r>
            <w:r>
              <w:t>Diemen</w:t>
            </w:r>
          </w:p>
          <w:p w14:paraId="7757EA21" w14:textId="439C2840" w:rsidR="0025152F" w:rsidRDefault="0025152F" w:rsidP="0025152F">
            <w:r>
              <w:t>Periode</w:t>
            </w:r>
            <w:r w:rsidR="00BD6961">
              <w:t>:</w:t>
            </w:r>
            <w:r>
              <w:tab/>
              <w:t>3 Juni 2017 – 18 februari 2018</w:t>
            </w:r>
          </w:p>
          <w:p w14:paraId="02BDE4D6" w14:textId="77777777" w:rsidR="0025152F" w:rsidRDefault="0025152F" w:rsidP="0025152F">
            <w:r>
              <w:tab/>
            </w:r>
          </w:p>
          <w:p w14:paraId="4A008822" w14:textId="58C0E562" w:rsidR="0025152F" w:rsidRDefault="0025152F" w:rsidP="0025152F">
            <w:r>
              <w:t>Functie</w:t>
            </w:r>
            <w:r>
              <w:tab/>
            </w:r>
            <w:r w:rsidR="00BD6961">
              <w:t xml:space="preserve">:             </w:t>
            </w:r>
            <w:r>
              <w:t>Kassa medewerker</w:t>
            </w:r>
          </w:p>
          <w:p w14:paraId="11736882" w14:textId="7B2CBB09" w:rsidR="0025152F" w:rsidRDefault="0025152F" w:rsidP="0025152F">
            <w:r>
              <w:t>Werkgever</w:t>
            </w:r>
            <w:r w:rsidR="00BD6961">
              <w:t>:</w:t>
            </w:r>
            <w:r>
              <w:tab/>
              <w:t>Albert Heijn</w:t>
            </w:r>
          </w:p>
          <w:p w14:paraId="137CF9C7" w14:textId="7E1051AF" w:rsidR="0025152F" w:rsidRDefault="0025152F" w:rsidP="0025152F">
            <w:r>
              <w:t>Plaats</w:t>
            </w:r>
            <w:r w:rsidR="00BD6961">
              <w:t>:</w:t>
            </w:r>
            <w:r>
              <w:tab/>
            </w:r>
            <w:r w:rsidR="00BD6961">
              <w:t xml:space="preserve">             </w:t>
            </w:r>
            <w:r>
              <w:t>Weesp</w:t>
            </w:r>
          </w:p>
          <w:p w14:paraId="3C8703C3" w14:textId="531AABDF" w:rsidR="0025152F" w:rsidRDefault="0025152F" w:rsidP="0025152F">
            <w:r>
              <w:t>Periode</w:t>
            </w:r>
            <w:r w:rsidR="00BD6961">
              <w:t>:</w:t>
            </w:r>
            <w:r>
              <w:tab/>
              <w:t>Juni 2013 t/m juni 2016</w:t>
            </w:r>
          </w:p>
          <w:p w14:paraId="22A819B9" w14:textId="77777777" w:rsidR="0025152F" w:rsidRDefault="0025152F" w:rsidP="0025152F">
            <w:r>
              <w:tab/>
            </w:r>
          </w:p>
          <w:p w14:paraId="12E33DF4" w14:textId="77777777" w:rsidR="00BD6961" w:rsidRDefault="0025152F" w:rsidP="00BD6961">
            <w:pPr>
              <w:spacing w:after="120"/>
            </w:pPr>
            <w:r>
              <w:t>Functie</w:t>
            </w:r>
            <w:r>
              <w:tab/>
            </w:r>
            <w:r w:rsidR="00BD6961">
              <w:t xml:space="preserve">:             </w:t>
            </w:r>
            <w:r>
              <w:t>Office Medewerker, verantwoordelijk voor het</w:t>
            </w:r>
          </w:p>
          <w:p w14:paraId="25EF856E" w14:textId="4379B87E" w:rsidR="0025152F" w:rsidRDefault="00BD6961" w:rsidP="00BD6961">
            <w:pPr>
              <w:spacing w:after="120"/>
            </w:pPr>
            <w:r>
              <w:t xml:space="preserve">                           </w:t>
            </w:r>
            <w:r w:rsidR="0025152F">
              <w:t>controleren van de informatie van de klanten.</w:t>
            </w:r>
          </w:p>
          <w:p w14:paraId="70DEA1C7" w14:textId="4140693F" w:rsidR="0025152F" w:rsidRDefault="0025152F" w:rsidP="0025152F">
            <w:r>
              <w:t>Werkgever</w:t>
            </w:r>
            <w:r w:rsidR="00BD6961">
              <w:t>:</w:t>
            </w:r>
            <w:r>
              <w:tab/>
              <w:t>Insinger de Beaufort</w:t>
            </w:r>
          </w:p>
          <w:p w14:paraId="27F140D0" w14:textId="2BA50811" w:rsidR="0025152F" w:rsidRDefault="0025152F" w:rsidP="0025152F">
            <w:r>
              <w:t>Plaats</w:t>
            </w:r>
            <w:r w:rsidR="00BD6961">
              <w:t>:</w:t>
            </w:r>
            <w:r>
              <w:tab/>
            </w:r>
            <w:r w:rsidR="00BD6961">
              <w:t xml:space="preserve">             </w:t>
            </w:r>
            <w:r>
              <w:t>Amsterdam</w:t>
            </w:r>
          </w:p>
          <w:p w14:paraId="6D50263B" w14:textId="75333C7B" w:rsidR="0025152F" w:rsidRDefault="0025152F" w:rsidP="0025152F">
            <w:r>
              <w:t>Periode</w:t>
            </w:r>
            <w:r w:rsidR="00BD6961">
              <w:t>:</w:t>
            </w:r>
            <w:r>
              <w:tab/>
              <w:t>Maart 2012</w:t>
            </w:r>
          </w:p>
          <w:p w14:paraId="682E8534" w14:textId="77777777" w:rsidR="0025152F" w:rsidRDefault="0025152F" w:rsidP="0025152F">
            <w:r>
              <w:tab/>
            </w:r>
          </w:p>
          <w:p w14:paraId="5BB9125A" w14:textId="5F126A8E" w:rsidR="0025152F" w:rsidRDefault="0025152F" w:rsidP="0025152F">
            <w:r>
              <w:t>Functie</w:t>
            </w:r>
            <w:r w:rsidR="00BD6961">
              <w:t>:</w:t>
            </w:r>
            <w:r>
              <w:t xml:space="preserve"> </w:t>
            </w:r>
            <w:r>
              <w:tab/>
              <w:t>Stagiair Medewerker ICT</w:t>
            </w:r>
          </w:p>
          <w:p w14:paraId="6601E733" w14:textId="608EAD2A" w:rsidR="0025152F" w:rsidRDefault="0025152F" w:rsidP="0025152F">
            <w:r>
              <w:t>Werkgever</w:t>
            </w:r>
            <w:r w:rsidR="00BD6961">
              <w:t>:</w:t>
            </w:r>
            <w:r>
              <w:tab/>
              <w:t>Slotervaart ziekenhuis afdeling ICT</w:t>
            </w:r>
          </w:p>
          <w:p w14:paraId="720F8DEE" w14:textId="4A99C471" w:rsidR="0025152F" w:rsidRDefault="0025152F" w:rsidP="0025152F">
            <w:r>
              <w:t>Plaats</w:t>
            </w:r>
            <w:r w:rsidR="00BD6961">
              <w:t>:</w:t>
            </w:r>
            <w:r>
              <w:tab/>
            </w:r>
            <w:r w:rsidR="00BD6961">
              <w:t xml:space="preserve">             </w:t>
            </w:r>
            <w:r>
              <w:t>Slotervaart Amsterdam</w:t>
            </w:r>
          </w:p>
          <w:p w14:paraId="368F3C31" w14:textId="0811F57A" w:rsidR="0025152F" w:rsidRPr="0025152F" w:rsidRDefault="0025152F" w:rsidP="0025152F">
            <w:r>
              <w:t>Periode</w:t>
            </w:r>
            <w:r w:rsidR="00BD6961">
              <w:t>:</w:t>
            </w:r>
            <w:r>
              <w:tab/>
              <w:t>Maart 2018/oktober 2018</w:t>
            </w:r>
          </w:p>
        </w:tc>
      </w:tr>
      <w:tr w:rsidR="0025152F" w:rsidRPr="0025152F" w14:paraId="01BBA39E" w14:textId="77777777" w:rsidTr="00F8294C">
        <w:trPr>
          <w:trHeight w:val="9504"/>
        </w:trPr>
        <w:tc>
          <w:tcPr>
            <w:tcW w:w="3600" w:type="dxa"/>
          </w:tcPr>
          <w:p w14:paraId="4872660C" w14:textId="77777777" w:rsidR="0025152F" w:rsidRPr="0025152F" w:rsidRDefault="0025152F" w:rsidP="0025152F">
            <w:pPr>
              <w:rPr>
                <w:caps/>
                <w:color w:val="000000" w:themeColor="text1"/>
                <w:sz w:val="52"/>
                <w:szCs w:val="52"/>
              </w:rPr>
            </w:pPr>
            <w:r w:rsidRPr="0025152F">
              <w:rPr>
                <w:caps/>
                <w:color w:val="000000" w:themeColor="text1"/>
                <w:sz w:val="52"/>
                <w:szCs w:val="52"/>
              </w:rPr>
              <w:t>Thomas Laarhoven</w:t>
            </w:r>
          </w:p>
          <w:p w14:paraId="67C1AAC1" w14:textId="77777777" w:rsidR="0025152F" w:rsidRPr="0025152F" w:rsidRDefault="0025152F" w:rsidP="0025152F">
            <w:pPr>
              <w:spacing w:after="480"/>
              <w:rPr>
                <w:spacing w:val="1"/>
                <w:w w:val="97"/>
                <w:sz w:val="18"/>
              </w:rPr>
            </w:pPr>
            <w:r w:rsidRPr="0025152F">
              <w:rPr>
                <w:color w:val="000000" w:themeColor="text1"/>
                <w:sz w:val="32"/>
                <w:szCs w:val="28"/>
              </w:rPr>
              <w:t>Student Bit Academy</w:t>
            </w:r>
          </w:p>
          <w:p w14:paraId="0BC0AA7F" w14:textId="77777777" w:rsidR="0025152F" w:rsidRPr="0025152F" w:rsidRDefault="0025152F" w:rsidP="0025152F"/>
          <w:sdt>
            <w:sdtPr>
              <w:rPr>
                <w:rFonts w:asciiTheme="majorHAnsi" w:eastAsiaTheme="majorEastAsia" w:hAnsiTheme="majorHAnsi" w:cstheme="majorBidi"/>
                <w:b/>
                <w:bCs/>
                <w:caps/>
                <w:szCs w:val="26"/>
              </w:rPr>
              <w:id w:val="41106198"/>
              <w:placeholder>
                <w:docPart w:val="CF3265B903054F13B835F5A4B9E6A2B1"/>
              </w:placeholder>
              <w:temporary/>
              <w:showingPlcHdr/>
              <w15:appearance w15:val="hidden"/>
            </w:sdtPr>
            <w:sdtContent>
              <w:p w14:paraId="795991B1" w14:textId="77777777" w:rsidR="0025152F" w:rsidRPr="0025152F" w:rsidRDefault="0025152F" w:rsidP="0025152F">
                <w:pPr>
                  <w:keepNext/>
                  <w:keepLines/>
                  <w:pBdr>
                    <w:bottom w:val="single" w:sz="8" w:space="1" w:color="94B6D2" w:themeColor="accent1"/>
                  </w:pBdr>
                  <w:spacing w:before="240" w:after="120"/>
                  <w:outlineLvl w:val="1"/>
                  <w:rPr>
                    <w:rFonts w:asciiTheme="majorHAnsi" w:eastAsiaTheme="majorEastAsia" w:hAnsiTheme="majorHAnsi" w:cstheme="majorBidi"/>
                    <w:b/>
                    <w:bCs/>
                    <w:caps/>
                    <w:szCs w:val="26"/>
                  </w:rPr>
                </w:pPr>
                <w:r w:rsidRPr="0025152F">
                  <w:rPr>
                    <w:rFonts w:asciiTheme="majorHAnsi" w:eastAsiaTheme="majorEastAsia" w:hAnsiTheme="majorHAnsi" w:cstheme="majorBidi"/>
                    <w:b/>
                    <w:szCs w:val="26"/>
                    <w:lang w:bidi="nl-NL"/>
                  </w:rPr>
                  <w:t>CONTACT</w:t>
                </w:r>
              </w:p>
            </w:sdtContent>
          </w:sdt>
          <w:sdt>
            <w:sdtPr>
              <w:id w:val="295111722"/>
              <w:placeholder>
                <w:docPart w:val="0DBFF66410704E9990BFCBC91310623D"/>
              </w:placeholder>
              <w:temporary/>
              <w:showingPlcHdr/>
              <w15:appearance w15:val="hidden"/>
            </w:sdtPr>
            <w:sdtContent>
              <w:p w14:paraId="7C371F0B" w14:textId="77777777" w:rsidR="0025152F" w:rsidRPr="0025152F" w:rsidRDefault="0025152F" w:rsidP="0025152F">
                <w:pPr>
                  <w:contextualSpacing/>
                </w:pPr>
                <w:r w:rsidRPr="0025152F">
                  <w:rPr>
                    <w:lang w:bidi="nl-NL"/>
                  </w:rPr>
                  <w:t>TELEFOON:</w:t>
                </w:r>
              </w:p>
            </w:sdtContent>
          </w:sdt>
          <w:p w14:paraId="69AEF0FD" w14:textId="77777777" w:rsidR="0025152F" w:rsidRPr="0025152F" w:rsidRDefault="0025152F" w:rsidP="0025152F">
            <w:pPr>
              <w:contextualSpacing/>
            </w:pPr>
            <w:r w:rsidRPr="0025152F">
              <w:t>+31637118211</w:t>
            </w:r>
          </w:p>
          <w:p w14:paraId="77600DD2" w14:textId="77777777" w:rsidR="0025152F" w:rsidRPr="0025152F" w:rsidRDefault="0025152F" w:rsidP="0025152F">
            <w:pPr>
              <w:contextualSpacing/>
            </w:pPr>
          </w:p>
          <w:sdt>
            <w:sdtPr>
              <w:id w:val="-329370931"/>
              <w:placeholder>
                <w:docPart w:val="8A20B308142A4203A8221297786E6B3B"/>
              </w:placeholder>
              <w:temporary/>
              <w:showingPlcHdr/>
              <w15:appearance w15:val="hidden"/>
            </w:sdtPr>
            <w:sdtContent>
              <w:p w14:paraId="3AFF316B" w14:textId="77777777" w:rsidR="0025152F" w:rsidRPr="0025152F" w:rsidRDefault="0025152F" w:rsidP="0025152F">
                <w:pPr>
                  <w:contextualSpacing/>
                </w:pPr>
                <w:r w:rsidRPr="0025152F">
                  <w:rPr>
                    <w:lang w:bidi="nl-NL"/>
                  </w:rPr>
                  <w:t>E-MAIL:</w:t>
                </w:r>
              </w:p>
            </w:sdtContent>
          </w:sdt>
          <w:p w14:paraId="6B17A0B9" w14:textId="77777777" w:rsidR="0025152F" w:rsidRPr="0025152F" w:rsidRDefault="0025152F" w:rsidP="0025152F">
            <w:pPr>
              <w:contextualSpacing/>
              <w:rPr>
                <w:color w:val="B85A22" w:themeColor="accent2" w:themeShade="BF"/>
                <w:u w:val="single"/>
              </w:rPr>
            </w:pPr>
            <w:hyperlink r:id="rId12" w:history="1">
              <w:r w:rsidRPr="0025152F">
                <w:rPr>
                  <w:color w:val="B85A22" w:themeColor="accent2" w:themeShade="BF"/>
                  <w:u w:val="single"/>
                </w:rPr>
                <w:t>thomasamoht007@gmail.com</w:t>
              </w:r>
            </w:hyperlink>
          </w:p>
          <w:p w14:paraId="047DC4A8" w14:textId="77777777" w:rsidR="0025152F" w:rsidRPr="0025152F" w:rsidRDefault="0025152F" w:rsidP="0025152F">
            <w:pPr>
              <w:contextualSpacing/>
              <w:rPr>
                <w:color w:val="B85A22" w:themeColor="accent2" w:themeShade="BF"/>
                <w:u w:val="single"/>
              </w:rPr>
            </w:pPr>
          </w:p>
          <w:p w14:paraId="5DFCCB44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>DRES:</w:t>
            </w:r>
          </w:p>
          <w:p w14:paraId="460ED049" w14:textId="77777777" w:rsidR="0025152F" w:rsidRP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Winterstraat 32</w:t>
            </w:r>
          </w:p>
          <w:p w14:paraId="41595F87" w14:textId="77777777" w:rsidR="0025152F" w:rsidRP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1109 BE</w:t>
            </w:r>
          </w:p>
          <w:p w14:paraId="1CB2A42C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Amsterda</w:t>
            </w:r>
            <w:r>
              <w:rPr>
                <w:rStyle w:val="Hyperlink"/>
                <w:color w:val="auto"/>
                <w:u w:val="none"/>
              </w:rPr>
              <w:t>m</w:t>
            </w:r>
          </w:p>
          <w:p w14:paraId="0C50F591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</w:p>
          <w:p w14:paraId="18E97D64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GEBOORTEDATUM:</w:t>
            </w:r>
          </w:p>
          <w:p w14:paraId="507C2444" w14:textId="77777777" w:rsidR="0025152F" w:rsidRDefault="0025152F" w:rsidP="0025152F">
            <w:pPr>
              <w:pStyle w:val="Contactgegevens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07-02-1997</w:t>
            </w:r>
          </w:p>
          <w:p w14:paraId="67EE26CA" w14:textId="77777777" w:rsidR="0025152F" w:rsidRPr="0025152F" w:rsidRDefault="0025152F" w:rsidP="0025152F">
            <w:pPr>
              <w:contextualSpacing/>
              <w:rPr>
                <w:color w:val="B85A22" w:themeColor="accent2" w:themeShade="BF"/>
                <w:u w:val="single"/>
              </w:rPr>
            </w:pPr>
          </w:p>
        </w:tc>
        <w:tc>
          <w:tcPr>
            <w:tcW w:w="720" w:type="dxa"/>
          </w:tcPr>
          <w:p w14:paraId="3652F158" w14:textId="77777777" w:rsidR="0025152F" w:rsidRPr="0025152F" w:rsidRDefault="0025152F" w:rsidP="0025152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27018E45" w14:textId="77777777" w:rsidR="0025152F" w:rsidRPr="0025152F" w:rsidRDefault="0025152F" w:rsidP="0025152F">
            <w:pPr>
              <w:rPr>
                <w:color w:val="FFFFFF" w:themeColor="background1"/>
              </w:rPr>
            </w:pPr>
          </w:p>
        </w:tc>
      </w:tr>
    </w:tbl>
    <w:p w14:paraId="4EE65FDA" w14:textId="30C46FEB" w:rsidR="00267A97" w:rsidRDefault="00267A97" w:rsidP="00846D4F">
      <w:pPr>
        <w:tabs>
          <w:tab w:val="left" w:pos="990"/>
        </w:tabs>
        <w:spacing w:after="0"/>
        <w:rPr>
          <w:sz w:val="8"/>
        </w:rPr>
      </w:pPr>
    </w:p>
    <w:p w14:paraId="7B06651B" w14:textId="3F61BBBD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236C101D" w14:textId="03B2E2D5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00B4C4FF" w14:textId="31F62648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4B27621C" w14:textId="40EBBC3A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2EA0DC61" w14:textId="6C3350E0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07B280D6" w14:textId="6605551A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759EAB98" w14:textId="6329EEA9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5AB5C0C1" w14:textId="09B09385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5617FBE7" w14:textId="7127BBA9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1C572E12" w14:textId="578F1CC3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284F55D5" w14:textId="069CA2ED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422309B5" w14:textId="553833A7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p w14:paraId="682271C5" w14:textId="0C73862F" w:rsidR="00BD6961" w:rsidRDefault="00BD6961" w:rsidP="00846D4F">
      <w:pPr>
        <w:tabs>
          <w:tab w:val="left" w:pos="990"/>
        </w:tabs>
        <w:spacing w:after="0"/>
        <w:rPr>
          <w:sz w:val="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BD6961" w:rsidRPr="0025152F" w14:paraId="0C8D360D" w14:textId="77777777" w:rsidTr="00F8294C">
        <w:trPr>
          <w:trHeight w:val="4032"/>
        </w:trPr>
        <w:tc>
          <w:tcPr>
            <w:tcW w:w="3600" w:type="dxa"/>
            <w:vAlign w:val="bottom"/>
          </w:tcPr>
          <w:p w14:paraId="49A97FF5" w14:textId="77777777" w:rsidR="00BD6961" w:rsidRPr="0025152F" w:rsidRDefault="00BD6961" w:rsidP="00F8294C">
            <w:pPr>
              <w:tabs>
                <w:tab w:val="left" w:pos="990"/>
              </w:tabs>
              <w:jc w:val="center"/>
            </w:pPr>
            <w:r w:rsidRPr="0025152F">
              <w:rPr>
                <w:noProof/>
              </w:rPr>
              <w:lastRenderedPageBreak/>
              <w:drawing>
                <wp:inline distT="0" distB="0" distL="0" distR="0" wp14:anchorId="4F642B58" wp14:editId="50DFA403">
                  <wp:extent cx="1768447" cy="2357755"/>
                  <wp:effectExtent l="0" t="0" r="3810" b="444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690" cy="236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69EC767" w14:textId="77777777" w:rsidR="00BD6961" w:rsidRPr="0025152F" w:rsidRDefault="00BD6961" w:rsidP="00F8294C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</w:tcPr>
          <w:p w14:paraId="14547564" w14:textId="77777777" w:rsidR="00BD6961" w:rsidRPr="0025152F" w:rsidRDefault="00BD6961" w:rsidP="00F8294C"/>
          <w:p w14:paraId="7F7A4AE8" w14:textId="77777777" w:rsidR="00BD6961" w:rsidRPr="00BD6961" w:rsidRDefault="00BD6961" w:rsidP="00BD6961">
            <w:pPr>
              <w:rPr>
                <w:b/>
                <w:bCs/>
                <w:sz w:val="24"/>
                <w:szCs w:val="24"/>
              </w:rPr>
            </w:pPr>
            <w:r w:rsidRPr="00BD6961">
              <w:rPr>
                <w:b/>
                <w:bCs/>
                <w:sz w:val="24"/>
                <w:szCs w:val="24"/>
              </w:rPr>
              <w:t>Speciale vaardigheden</w:t>
            </w:r>
            <w:r w:rsidRPr="00BD6961">
              <w:rPr>
                <w:b/>
                <w:bCs/>
                <w:sz w:val="24"/>
                <w:szCs w:val="24"/>
              </w:rPr>
              <w:tab/>
            </w:r>
          </w:p>
          <w:p w14:paraId="1198A297" w14:textId="58BDBEDF" w:rsidR="00BD6961" w:rsidRDefault="00BD6961" w:rsidP="00BD6961">
            <w:r>
              <w:t>Zwemdiploma’s</w:t>
            </w:r>
            <w:r w:rsidR="00FD2E2E">
              <w:t>:</w:t>
            </w:r>
            <w:r>
              <w:t xml:space="preserve">    </w:t>
            </w:r>
            <w:r>
              <w:t>21 (Inclusief reddingszwemmen)</w:t>
            </w:r>
          </w:p>
          <w:p w14:paraId="27A23B85" w14:textId="045FB9AE" w:rsidR="00BD6961" w:rsidRDefault="00BD6961" w:rsidP="00BD6961">
            <w:r>
              <w:t>Computer</w:t>
            </w:r>
            <w:r w:rsidR="00FD2E2E">
              <w:t>:</w:t>
            </w:r>
            <w:r>
              <w:tab/>
            </w:r>
            <w:r>
              <w:t xml:space="preserve">       HTML, CSS, Javascript, Databases</w:t>
            </w:r>
          </w:p>
          <w:p w14:paraId="15D22DCB" w14:textId="6762EA27" w:rsidR="00BD6961" w:rsidRDefault="00BD6961" w:rsidP="00BD6961">
            <w:r>
              <w:t>Muziek</w:t>
            </w:r>
            <w:r w:rsidR="00FD2E2E">
              <w:t>:</w:t>
            </w:r>
            <w:r>
              <w:tab/>
            </w:r>
            <w:r>
              <w:t xml:space="preserve">                    </w:t>
            </w:r>
            <w:r>
              <w:t>Piano, beetje gitaar, muzikaal</w:t>
            </w:r>
          </w:p>
          <w:p w14:paraId="3B337B5F" w14:textId="77777777" w:rsidR="00BD6961" w:rsidRDefault="00BD6961" w:rsidP="00BD6961">
            <w:r>
              <w:tab/>
            </w:r>
          </w:p>
          <w:p w14:paraId="4110AEF3" w14:textId="77777777" w:rsidR="00BD6961" w:rsidRPr="00BD6961" w:rsidRDefault="00BD6961" w:rsidP="00BD6961">
            <w:pPr>
              <w:rPr>
                <w:b/>
                <w:bCs/>
                <w:sz w:val="24"/>
                <w:szCs w:val="24"/>
              </w:rPr>
            </w:pPr>
            <w:r w:rsidRPr="00BD6961">
              <w:rPr>
                <w:b/>
                <w:bCs/>
                <w:sz w:val="24"/>
                <w:szCs w:val="24"/>
              </w:rPr>
              <w:t>Hobby’s</w:t>
            </w:r>
            <w:r w:rsidRPr="00BD6961">
              <w:rPr>
                <w:b/>
                <w:bCs/>
                <w:sz w:val="24"/>
                <w:szCs w:val="24"/>
              </w:rPr>
              <w:tab/>
            </w:r>
          </w:p>
          <w:p w14:paraId="38146609" w14:textId="57364B8D" w:rsidR="00BD6961" w:rsidRDefault="00BD6961" w:rsidP="00BD6961">
            <w:r>
              <w:t>Creatief</w:t>
            </w:r>
            <w:r w:rsidR="00EE58E7">
              <w:t>:</w:t>
            </w:r>
            <w:r>
              <w:tab/>
            </w:r>
            <w:r>
              <w:t xml:space="preserve">       </w:t>
            </w:r>
            <w:r>
              <w:t>Tekenen, schrijven en lezen</w:t>
            </w:r>
          </w:p>
          <w:p w14:paraId="019B453C" w14:textId="58FD3C02" w:rsidR="00BD6961" w:rsidRDefault="00BD6961" w:rsidP="00BD6961">
            <w:r>
              <w:t>Sport</w:t>
            </w:r>
            <w:r w:rsidR="00EE58E7">
              <w:t>:</w:t>
            </w:r>
            <w:r>
              <w:tab/>
            </w:r>
            <w:r>
              <w:t xml:space="preserve">                    </w:t>
            </w:r>
            <w:r>
              <w:t>Zwemmen</w:t>
            </w:r>
          </w:p>
          <w:p w14:paraId="3CBBB9BB" w14:textId="05F40620" w:rsidR="00BD6961" w:rsidRDefault="00BD6961" w:rsidP="00BD6961">
            <w:r>
              <w:t>Spel</w:t>
            </w:r>
            <w:r w:rsidR="00EE58E7">
              <w:t>:</w:t>
            </w:r>
            <w:r>
              <w:tab/>
            </w:r>
            <w:r>
              <w:t xml:space="preserve">                    </w:t>
            </w:r>
            <w:r>
              <w:t>Videogames</w:t>
            </w:r>
          </w:p>
          <w:p w14:paraId="08D117D9" w14:textId="77777777" w:rsidR="00BD6961" w:rsidRDefault="00BD6961" w:rsidP="00BD6961">
            <w:r>
              <w:tab/>
            </w:r>
          </w:p>
          <w:p w14:paraId="588CA7C3" w14:textId="77777777" w:rsidR="00BD6961" w:rsidRPr="00BD6961" w:rsidRDefault="00BD6961" w:rsidP="00BD6961">
            <w:pPr>
              <w:rPr>
                <w:b/>
                <w:bCs/>
                <w:sz w:val="24"/>
                <w:szCs w:val="24"/>
              </w:rPr>
            </w:pPr>
            <w:r w:rsidRPr="00BD6961">
              <w:rPr>
                <w:b/>
                <w:bCs/>
                <w:sz w:val="24"/>
                <w:szCs w:val="24"/>
              </w:rPr>
              <w:t>Referentie</w:t>
            </w:r>
            <w:r w:rsidRPr="00BD6961">
              <w:rPr>
                <w:b/>
                <w:bCs/>
                <w:sz w:val="24"/>
                <w:szCs w:val="24"/>
              </w:rPr>
              <w:tab/>
            </w:r>
          </w:p>
          <w:p w14:paraId="270CCC11" w14:textId="7D9BB497" w:rsidR="00BD6961" w:rsidRDefault="00BD6961" w:rsidP="00BD6961">
            <w:r>
              <w:t>Bedrijf</w:t>
            </w:r>
            <w:r w:rsidR="00EE58E7">
              <w:t>:</w:t>
            </w:r>
            <w:r>
              <w:tab/>
            </w:r>
            <w:r>
              <w:t xml:space="preserve">                    </w:t>
            </w:r>
            <w:r>
              <w:t>Slotervaart ziekenhuis (oud collega)</w:t>
            </w:r>
          </w:p>
          <w:p w14:paraId="30FD750E" w14:textId="596C032F" w:rsidR="00BD6961" w:rsidRDefault="00BD6961" w:rsidP="00BD6961">
            <w:r>
              <w:t>Dhr/Mevr</w:t>
            </w:r>
            <w:r w:rsidR="00EE58E7">
              <w:t>:</w:t>
            </w:r>
            <w:r>
              <w:tab/>
            </w:r>
            <w:r>
              <w:t xml:space="preserve">       </w:t>
            </w:r>
            <w:r>
              <w:t>Vera van der Hilst</w:t>
            </w:r>
          </w:p>
          <w:p w14:paraId="06805B81" w14:textId="1FC30582" w:rsidR="00BD6961" w:rsidRDefault="00BD6961" w:rsidP="00BD6961">
            <w:r>
              <w:t>Telefoon</w:t>
            </w:r>
            <w:r w:rsidR="00EE58E7">
              <w:t>:</w:t>
            </w:r>
            <w:r>
              <w:tab/>
            </w:r>
            <w:r>
              <w:t xml:space="preserve">        </w:t>
            </w:r>
            <w:r>
              <w:t>06-49952436</w:t>
            </w:r>
          </w:p>
          <w:p w14:paraId="054306EF" w14:textId="77777777" w:rsidR="00BD6961" w:rsidRDefault="00BD6961" w:rsidP="00BD6961">
            <w:r>
              <w:tab/>
            </w:r>
          </w:p>
          <w:p w14:paraId="776DB299" w14:textId="17B70121" w:rsidR="00BD6961" w:rsidRDefault="00BD6961" w:rsidP="00BD6961">
            <w:r>
              <w:t>Bedrijf</w:t>
            </w:r>
            <w:r w:rsidR="00EE58E7">
              <w:t>:</w:t>
            </w:r>
            <w:r>
              <w:tab/>
            </w:r>
            <w:r>
              <w:t xml:space="preserve">                     </w:t>
            </w:r>
            <w:r>
              <w:t>Intergamma</w:t>
            </w:r>
          </w:p>
          <w:p w14:paraId="46698521" w14:textId="62B30B9A" w:rsidR="00BD6961" w:rsidRDefault="00BD6961" w:rsidP="00BD6961">
            <w:r>
              <w:t>Dhr/Mevr</w:t>
            </w:r>
            <w:r w:rsidR="00EE58E7">
              <w:t>:</w:t>
            </w:r>
            <w:r>
              <w:tab/>
            </w:r>
            <w:r>
              <w:t xml:space="preserve">        </w:t>
            </w:r>
            <w:r>
              <w:t>Stevan</w:t>
            </w:r>
          </w:p>
          <w:p w14:paraId="28C0EE93" w14:textId="09D11121" w:rsidR="00BD6961" w:rsidRPr="0025152F" w:rsidRDefault="00BD6961" w:rsidP="00BD6961">
            <w:r>
              <w:t>Telefoon</w:t>
            </w:r>
            <w:r w:rsidR="00EE58E7">
              <w:t>:</w:t>
            </w:r>
            <w:bookmarkStart w:id="0" w:name="_GoBack"/>
            <w:bookmarkEnd w:id="0"/>
            <w:r>
              <w:tab/>
            </w:r>
            <w:r>
              <w:t xml:space="preserve">        </w:t>
            </w:r>
            <w:r>
              <w:t>06-38714998</w:t>
            </w:r>
          </w:p>
        </w:tc>
      </w:tr>
      <w:tr w:rsidR="00BD6961" w:rsidRPr="0025152F" w14:paraId="1CADB778" w14:textId="77777777" w:rsidTr="00F8294C">
        <w:trPr>
          <w:trHeight w:val="9504"/>
        </w:trPr>
        <w:tc>
          <w:tcPr>
            <w:tcW w:w="3600" w:type="dxa"/>
          </w:tcPr>
          <w:p w14:paraId="205F507D" w14:textId="77777777" w:rsidR="00BD6961" w:rsidRPr="0025152F" w:rsidRDefault="00BD6961" w:rsidP="00F8294C">
            <w:pPr>
              <w:rPr>
                <w:caps/>
                <w:color w:val="000000" w:themeColor="text1"/>
                <w:sz w:val="52"/>
                <w:szCs w:val="52"/>
              </w:rPr>
            </w:pPr>
            <w:r w:rsidRPr="0025152F">
              <w:rPr>
                <w:caps/>
                <w:color w:val="000000" w:themeColor="text1"/>
                <w:sz w:val="52"/>
                <w:szCs w:val="52"/>
              </w:rPr>
              <w:t>Thomas Laarhoven</w:t>
            </w:r>
          </w:p>
          <w:p w14:paraId="039F94FE" w14:textId="77777777" w:rsidR="00BD6961" w:rsidRPr="0025152F" w:rsidRDefault="00BD6961" w:rsidP="00F8294C">
            <w:pPr>
              <w:spacing w:after="480"/>
              <w:rPr>
                <w:spacing w:val="1"/>
                <w:w w:val="97"/>
                <w:sz w:val="18"/>
              </w:rPr>
            </w:pPr>
            <w:r w:rsidRPr="0025152F">
              <w:rPr>
                <w:color w:val="000000" w:themeColor="text1"/>
                <w:sz w:val="32"/>
                <w:szCs w:val="28"/>
              </w:rPr>
              <w:t>Student Bit Academy</w:t>
            </w:r>
          </w:p>
          <w:p w14:paraId="1C2395FD" w14:textId="77777777" w:rsidR="00BD6961" w:rsidRPr="0025152F" w:rsidRDefault="00BD6961" w:rsidP="00F8294C"/>
          <w:sdt>
            <w:sdtPr>
              <w:rPr>
                <w:rFonts w:asciiTheme="majorHAnsi" w:eastAsiaTheme="majorEastAsia" w:hAnsiTheme="majorHAnsi" w:cstheme="majorBidi"/>
                <w:b/>
                <w:bCs/>
                <w:caps/>
                <w:szCs w:val="26"/>
              </w:rPr>
              <w:id w:val="-80597755"/>
              <w:placeholder>
                <w:docPart w:val="8774CF0964FF48028630056F84AD6B70"/>
              </w:placeholder>
              <w:temporary/>
              <w:showingPlcHdr/>
              <w15:appearance w15:val="hidden"/>
            </w:sdtPr>
            <w:sdtContent>
              <w:p w14:paraId="1C3DC9DA" w14:textId="77777777" w:rsidR="00BD6961" w:rsidRPr="0025152F" w:rsidRDefault="00BD6961" w:rsidP="00F8294C">
                <w:pPr>
                  <w:keepNext/>
                  <w:keepLines/>
                  <w:pBdr>
                    <w:bottom w:val="single" w:sz="8" w:space="1" w:color="94B6D2" w:themeColor="accent1"/>
                  </w:pBdr>
                  <w:spacing w:before="240" w:after="120"/>
                  <w:outlineLvl w:val="1"/>
                  <w:rPr>
                    <w:rFonts w:asciiTheme="majorHAnsi" w:eastAsiaTheme="majorEastAsia" w:hAnsiTheme="majorHAnsi" w:cstheme="majorBidi"/>
                    <w:b/>
                    <w:bCs/>
                    <w:caps/>
                    <w:szCs w:val="26"/>
                  </w:rPr>
                </w:pPr>
                <w:r w:rsidRPr="0025152F">
                  <w:rPr>
                    <w:rFonts w:asciiTheme="majorHAnsi" w:eastAsiaTheme="majorEastAsia" w:hAnsiTheme="majorHAnsi" w:cstheme="majorBidi"/>
                    <w:b/>
                    <w:szCs w:val="26"/>
                    <w:lang w:bidi="nl-NL"/>
                  </w:rPr>
                  <w:t>CONTACT</w:t>
                </w:r>
              </w:p>
            </w:sdtContent>
          </w:sdt>
          <w:sdt>
            <w:sdtPr>
              <w:id w:val="1998002486"/>
              <w:placeholder>
                <w:docPart w:val="D154B6A60E044E959B6AB26D8C46EDF2"/>
              </w:placeholder>
              <w:temporary/>
              <w:showingPlcHdr/>
              <w15:appearance w15:val="hidden"/>
            </w:sdtPr>
            <w:sdtContent>
              <w:p w14:paraId="097579DA" w14:textId="77777777" w:rsidR="00BD6961" w:rsidRPr="0025152F" w:rsidRDefault="00BD6961" w:rsidP="00F8294C">
                <w:pPr>
                  <w:contextualSpacing/>
                </w:pPr>
                <w:r w:rsidRPr="0025152F">
                  <w:rPr>
                    <w:lang w:bidi="nl-NL"/>
                  </w:rPr>
                  <w:t>TELEFOON:</w:t>
                </w:r>
              </w:p>
            </w:sdtContent>
          </w:sdt>
          <w:p w14:paraId="7AD068DF" w14:textId="77777777" w:rsidR="00BD6961" w:rsidRPr="0025152F" w:rsidRDefault="00BD6961" w:rsidP="00F8294C">
            <w:pPr>
              <w:contextualSpacing/>
            </w:pPr>
            <w:r w:rsidRPr="0025152F">
              <w:t>+31637118211</w:t>
            </w:r>
          </w:p>
          <w:p w14:paraId="28543A8F" w14:textId="77777777" w:rsidR="00BD6961" w:rsidRPr="0025152F" w:rsidRDefault="00BD6961" w:rsidP="00F8294C">
            <w:pPr>
              <w:contextualSpacing/>
            </w:pPr>
          </w:p>
          <w:sdt>
            <w:sdtPr>
              <w:id w:val="1766574237"/>
              <w:placeholder>
                <w:docPart w:val="ACA47544514A4BA6880335465027DB83"/>
              </w:placeholder>
              <w:temporary/>
              <w:showingPlcHdr/>
              <w15:appearance w15:val="hidden"/>
            </w:sdtPr>
            <w:sdtContent>
              <w:p w14:paraId="42574A0E" w14:textId="77777777" w:rsidR="00BD6961" w:rsidRPr="0025152F" w:rsidRDefault="00BD6961" w:rsidP="00F8294C">
                <w:pPr>
                  <w:contextualSpacing/>
                </w:pPr>
                <w:r w:rsidRPr="0025152F">
                  <w:rPr>
                    <w:lang w:bidi="nl-NL"/>
                  </w:rPr>
                  <w:t>E-MAIL:</w:t>
                </w:r>
              </w:p>
            </w:sdtContent>
          </w:sdt>
          <w:p w14:paraId="29C0C737" w14:textId="77777777" w:rsidR="00BD6961" w:rsidRPr="0025152F" w:rsidRDefault="00BD6961" w:rsidP="00F8294C">
            <w:pPr>
              <w:contextualSpacing/>
              <w:rPr>
                <w:color w:val="B85A22" w:themeColor="accent2" w:themeShade="BF"/>
                <w:u w:val="single"/>
              </w:rPr>
            </w:pPr>
            <w:hyperlink r:id="rId13" w:history="1">
              <w:r w:rsidRPr="0025152F">
                <w:rPr>
                  <w:color w:val="B85A22" w:themeColor="accent2" w:themeShade="BF"/>
                  <w:u w:val="single"/>
                </w:rPr>
                <w:t>thomasamoht007@gmail.com</w:t>
              </w:r>
            </w:hyperlink>
          </w:p>
          <w:p w14:paraId="63A7516F" w14:textId="77777777" w:rsidR="00BD6961" w:rsidRPr="0025152F" w:rsidRDefault="00BD6961" w:rsidP="00F8294C">
            <w:pPr>
              <w:contextualSpacing/>
              <w:rPr>
                <w:color w:val="B85A22" w:themeColor="accent2" w:themeShade="BF"/>
                <w:u w:val="single"/>
              </w:rPr>
            </w:pPr>
          </w:p>
          <w:p w14:paraId="24EC01F7" w14:textId="77777777" w:rsidR="00BD6961" w:rsidRDefault="00BD6961" w:rsidP="00F8294C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>DRES:</w:t>
            </w:r>
          </w:p>
          <w:p w14:paraId="0D143720" w14:textId="77777777" w:rsidR="00BD6961" w:rsidRPr="0025152F" w:rsidRDefault="00BD6961" w:rsidP="00F8294C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Winterstraat 32</w:t>
            </w:r>
          </w:p>
          <w:p w14:paraId="5B938AA9" w14:textId="77777777" w:rsidR="00BD6961" w:rsidRPr="0025152F" w:rsidRDefault="00BD6961" w:rsidP="00F8294C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1109 BE</w:t>
            </w:r>
          </w:p>
          <w:p w14:paraId="463B4C89" w14:textId="77777777" w:rsidR="00BD6961" w:rsidRDefault="00BD6961" w:rsidP="00F8294C">
            <w:pPr>
              <w:pStyle w:val="Contactgegevens"/>
              <w:rPr>
                <w:rStyle w:val="Hyperlink"/>
                <w:color w:val="auto"/>
                <w:u w:val="none"/>
              </w:rPr>
            </w:pPr>
            <w:r w:rsidRPr="0025152F">
              <w:rPr>
                <w:rStyle w:val="Hyperlink"/>
                <w:color w:val="auto"/>
                <w:u w:val="none"/>
              </w:rPr>
              <w:t>Amsterda</w:t>
            </w:r>
            <w:r>
              <w:rPr>
                <w:rStyle w:val="Hyperlink"/>
                <w:color w:val="auto"/>
                <w:u w:val="none"/>
              </w:rPr>
              <w:t>m</w:t>
            </w:r>
          </w:p>
          <w:p w14:paraId="6BF4071F" w14:textId="77777777" w:rsidR="00BD6961" w:rsidRDefault="00BD6961" w:rsidP="00F8294C">
            <w:pPr>
              <w:pStyle w:val="Contactgegevens"/>
              <w:rPr>
                <w:rStyle w:val="Hyperlink"/>
                <w:color w:val="auto"/>
                <w:u w:val="none"/>
              </w:rPr>
            </w:pPr>
          </w:p>
          <w:p w14:paraId="0BC22AEC" w14:textId="77777777" w:rsidR="00BD6961" w:rsidRDefault="00BD6961" w:rsidP="00F8294C">
            <w:pPr>
              <w:pStyle w:val="Contactgegevens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GEBOORTEDATUM:</w:t>
            </w:r>
          </w:p>
          <w:p w14:paraId="32F5608C" w14:textId="77777777" w:rsidR="00BD6961" w:rsidRDefault="00BD6961" w:rsidP="00F8294C">
            <w:pPr>
              <w:pStyle w:val="Contactgegevens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07-02-1997</w:t>
            </w:r>
          </w:p>
          <w:p w14:paraId="0A85B946" w14:textId="77777777" w:rsidR="00BD6961" w:rsidRPr="0025152F" w:rsidRDefault="00BD6961" w:rsidP="00F8294C">
            <w:pPr>
              <w:contextualSpacing/>
              <w:rPr>
                <w:color w:val="B85A22" w:themeColor="accent2" w:themeShade="BF"/>
                <w:u w:val="single"/>
              </w:rPr>
            </w:pPr>
          </w:p>
        </w:tc>
        <w:tc>
          <w:tcPr>
            <w:tcW w:w="720" w:type="dxa"/>
          </w:tcPr>
          <w:p w14:paraId="472160CF" w14:textId="77777777" w:rsidR="00BD6961" w:rsidRPr="0025152F" w:rsidRDefault="00BD6961" w:rsidP="00F8294C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668BCFBF" w14:textId="77777777" w:rsidR="00BD6961" w:rsidRPr="0025152F" w:rsidRDefault="00BD6961" w:rsidP="00F8294C">
            <w:pPr>
              <w:rPr>
                <w:color w:val="FFFFFF" w:themeColor="background1"/>
              </w:rPr>
            </w:pPr>
          </w:p>
        </w:tc>
      </w:tr>
    </w:tbl>
    <w:p w14:paraId="46EF76F7" w14:textId="77777777" w:rsidR="00BD6961" w:rsidRPr="00846D4F" w:rsidRDefault="00BD6961" w:rsidP="00846D4F">
      <w:pPr>
        <w:tabs>
          <w:tab w:val="left" w:pos="990"/>
        </w:tabs>
        <w:spacing w:after="0"/>
        <w:rPr>
          <w:sz w:val="8"/>
        </w:rPr>
      </w:pPr>
    </w:p>
    <w:sectPr w:rsidR="00BD6961" w:rsidRPr="00846D4F" w:rsidSect="00B821B0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025B8" w14:textId="77777777" w:rsidR="00B606F9" w:rsidRDefault="00B606F9" w:rsidP="000C45FF">
      <w:r>
        <w:separator/>
      </w:r>
    </w:p>
  </w:endnote>
  <w:endnote w:type="continuationSeparator" w:id="0">
    <w:p w14:paraId="4F6DE63D" w14:textId="77777777" w:rsidR="00B606F9" w:rsidRDefault="00B606F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85442" w14:textId="77777777" w:rsidR="00B606F9" w:rsidRDefault="00B606F9" w:rsidP="000C45FF">
      <w:r>
        <w:separator/>
      </w:r>
    </w:p>
  </w:footnote>
  <w:footnote w:type="continuationSeparator" w:id="0">
    <w:p w14:paraId="2E6CADDD" w14:textId="77777777" w:rsidR="00B606F9" w:rsidRDefault="00B606F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1988" w14:textId="77777777" w:rsidR="000C45FF" w:rsidRDefault="000C45FF">
    <w:pPr>
      <w:pStyle w:val="Koptekst"/>
    </w:pPr>
    <w:r>
      <w:rPr>
        <w:noProof/>
        <w:lang w:bidi="nl-NL"/>
      </w:rPr>
      <w:drawing>
        <wp:anchor distT="0" distB="0" distL="114300" distR="114300" simplePos="0" relativeHeight="251658240" behindDoc="1" locked="0" layoutInCell="1" allowOverlap="1" wp14:anchorId="4BD694EF" wp14:editId="021C6048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97"/>
    <w:rsid w:val="00036450"/>
    <w:rsid w:val="00061C84"/>
    <w:rsid w:val="000629D5"/>
    <w:rsid w:val="00076632"/>
    <w:rsid w:val="000C45FF"/>
    <w:rsid w:val="000E3FD1"/>
    <w:rsid w:val="000F46E6"/>
    <w:rsid w:val="00153721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152F"/>
    <w:rsid w:val="00256CF7"/>
    <w:rsid w:val="00267A97"/>
    <w:rsid w:val="0030481B"/>
    <w:rsid w:val="003054E9"/>
    <w:rsid w:val="004071FC"/>
    <w:rsid w:val="00411A59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7C28B9"/>
    <w:rsid w:val="00802CA0"/>
    <w:rsid w:val="00846D4F"/>
    <w:rsid w:val="008C1736"/>
    <w:rsid w:val="00922D5C"/>
    <w:rsid w:val="009C7167"/>
    <w:rsid w:val="009E7C63"/>
    <w:rsid w:val="00A10A67"/>
    <w:rsid w:val="00A2118D"/>
    <w:rsid w:val="00AB7852"/>
    <w:rsid w:val="00AD76E2"/>
    <w:rsid w:val="00B20152"/>
    <w:rsid w:val="00B606F9"/>
    <w:rsid w:val="00B70850"/>
    <w:rsid w:val="00B821B0"/>
    <w:rsid w:val="00BD6961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06B8C"/>
    <w:rsid w:val="00E25A26"/>
    <w:rsid w:val="00E55D74"/>
    <w:rsid w:val="00E866EC"/>
    <w:rsid w:val="00E93B74"/>
    <w:rsid w:val="00EB3A62"/>
    <w:rsid w:val="00EE58E7"/>
    <w:rsid w:val="00F60274"/>
    <w:rsid w:val="00F77FB9"/>
    <w:rsid w:val="00FB068F"/>
    <w:rsid w:val="00FD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1875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Standaard">
    <w:name w:val="Normal"/>
    <w:qFormat/>
    <w:rsid w:val="00BD6961"/>
    <w:pPr>
      <w:spacing w:after="200" w:line="216" w:lineRule="auto"/>
    </w:pPr>
    <w:rPr>
      <w:sz w:val="20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E25A26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036450"/>
  </w:style>
  <w:style w:type="character" w:customStyle="1" w:styleId="DatumChar">
    <w:name w:val="Datum Char"/>
    <w:basedOn w:val="Standaardalinea-lettertype"/>
    <w:link w:val="Datum"/>
    <w:uiPriority w:val="99"/>
    <w:rsid w:val="00036450"/>
    <w:rPr>
      <w:sz w:val="18"/>
      <w:szCs w:val="22"/>
    </w:rPr>
  </w:style>
  <w:style w:type="character" w:styleId="Hyperlink">
    <w:name w:val="Hyperlink"/>
    <w:basedOn w:val="Standaardalinea-lettertype"/>
    <w:uiPriority w:val="99"/>
    <w:rsid w:val="00E93B74"/>
    <w:rPr>
      <w:color w:val="B85A22" w:themeColor="accent2" w:themeShade="BF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4813B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45FF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C45FF"/>
    <w:rPr>
      <w:sz w:val="22"/>
      <w:szCs w:val="22"/>
    </w:rPr>
  </w:style>
  <w:style w:type="table" w:styleId="Tabelraster">
    <w:name w:val="Table Grid"/>
    <w:basedOn w:val="Standaardtabe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B2ABD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jstopsomteken">
    <w:name w:val="List Bullet"/>
    <w:basedOn w:val="Standaard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ijzetekst">
    <w:name w:val="Grijze tekst"/>
    <w:basedOn w:val="Standaardalinea-lettertype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">
    <w:name w:val="Adres"/>
    <w:basedOn w:val="Standaard"/>
    <w:qFormat/>
    <w:rsid w:val="00AB7852"/>
    <w:pPr>
      <w:spacing w:after="360"/>
      <w:contextualSpacing/>
    </w:pPr>
  </w:style>
  <w:style w:type="paragraph" w:customStyle="1" w:styleId="Contactgegevens">
    <w:name w:val="Contactgegevens"/>
    <w:basedOn w:val="Standaard"/>
    <w:qFormat/>
    <w:rsid w:val="000629D5"/>
    <w:pPr>
      <w:contextualSpacing/>
    </w:pPr>
  </w:style>
  <w:style w:type="paragraph" w:styleId="Geenafstand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thomasamoht007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homasamoht007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homasamoht007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Local\Microsoft\Office\16.0\DTS\nl-NL%7b2A7BF048-AEBA-428B-9C1A-3A34FA00ACA6%7d\%7bBD8AC1A1-56CB-4F6E-A5C0-0ECFC3B2634D%7dtf8892427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4B637CAD8A4844A22F1EF5DE125C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A6E540-AD9C-44DB-87D7-74E4CBA088BE}"/>
      </w:docPartPr>
      <w:docPartBody>
        <w:p w:rsidR="00000000" w:rsidRDefault="0026505F">
          <w:pPr>
            <w:pStyle w:val="AD4B637CAD8A4844A22F1EF5DE125CD5"/>
          </w:pPr>
          <w:r w:rsidRPr="00846D4F">
            <w:rPr>
              <w:rStyle w:val="Kop2Char"/>
              <w:lang w:bidi="nl-NL"/>
            </w:rPr>
            <w:t>CONTACT</w:t>
          </w:r>
        </w:p>
      </w:docPartBody>
    </w:docPart>
    <w:docPart>
      <w:docPartPr>
        <w:name w:val="CD9DB1B71DDF464695D7D9712126A5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995571-779B-435F-8FA1-3DB5BB7B4B85}"/>
      </w:docPartPr>
      <w:docPartBody>
        <w:p w:rsidR="00000000" w:rsidRDefault="0026505F">
          <w:pPr>
            <w:pStyle w:val="CD9DB1B71DDF464695D7D9712126A54D"/>
          </w:pPr>
          <w:r w:rsidRPr="004D3011">
            <w:rPr>
              <w:lang w:bidi="nl-NL"/>
            </w:rPr>
            <w:t>TELEFOON:</w:t>
          </w:r>
        </w:p>
      </w:docPartBody>
    </w:docPart>
    <w:docPart>
      <w:docPartPr>
        <w:name w:val="E7F393EF49824475B299EC39A75A74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A503BC-0FF7-48F0-94CA-D3B3D369426A}"/>
      </w:docPartPr>
      <w:docPartBody>
        <w:p w:rsidR="00000000" w:rsidRDefault="0026505F">
          <w:pPr>
            <w:pStyle w:val="E7F393EF49824475B299EC39A75A74C6"/>
          </w:pPr>
          <w:r w:rsidRPr="004D3011">
            <w:rPr>
              <w:lang w:bidi="nl-NL"/>
            </w:rPr>
            <w:t>E-MAIL:</w:t>
          </w:r>
        </w:p>
      </w:docPartBody>
    </w:docPart>
    <w:docPart>
      <w:docPartPr>
        <w:name w:val="CF3265B903054F13B835F5A4B9E6A2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D0CA58-E5AB-4E4D-B8D4-13D138456C17}"/>
      </w:docPartPr>
      <w:docPartBody>
        <w:p w:rsidR="00000000" w:rsidRDefault="00E21168" w:rsidP="00E21168">
          <w:pPr>
            <w:pStyle w:val="CF3265B903054F13B835F5A4B9E6A2B1"/>
          </w:pPr>
          <w:r w:rsidRPr="00846D4F">
            <w:rPr>
              <w:rStyle w:val="Kop2Char"/>
              <w:lang w:bidi="nl-NL"/>
            </w:rPr>
            <w:t>CONTACT</w:t>
          </w:r>
        </w:p>
      </w:docPartBody>
    </w:docPart>
    <w:docPart>
      <w:docPartPr>
        <w:name w:val="0DBFF66410704E9990BFCBC9131062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C12D42-7ADF-484F-ACCA-BB5B7041ADF6}"/>
      </w:docPartPr>
      <w:docPartBody>
        <w:p w:rsidR="00000000" w:rsidRDefault="00E21168" w:rsidP="00E21168">
          <w:pPr>
            <w:pStyle w:val="0DBFF66410704E9990BFCBC91310623D"/>
          </w:pPr>
          <w:r w:rsidRPr="004D3011">
            <w:rPr>
              <w:lang w:bidi="nl-NL"/>
            </w:rPr>
            <w:t>TELEFOON:</w:t>
          </w:r>
        </w:p>
      </w:docPartBody>
    </w:docPart>
    <w:docPart>
      <w:docPartPr>
        <w:name w:val="8A20B308142A4203A8221297786E6B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F461A5-4681-4847-9A19-4FABBE46DF20}"/>
      </w:docPartPr>
      <w:docPartBody>
        <w:p w:rsidR="00000000" w:rsidRDefault="00E21168" w:rsidP="00E21168">
          <w:pPr>
            <w:pStyle w:val="8A20B308142A4203A8221297786E6B3B"/>
          </w:pPr>
          <w:r w:rsidRPr="004D3011">
            <w:rPr>
              <w:lang w:bidi="nl-NL"/>
            </w:rPr>
            <w:t>E-MAIL:</w:t>
          </w:r>
        </w:p>
      </w:docPartBody>
    </w:docPart>
    <w:docPart>
      <w:docPartPr>
        <w:name w:val="8774CF0964FF48028630056F84AD6B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20AF67-5CBD-4CE4-892E-4E8D68EA9F5F}"/>
      </w:docPartPr>
      <w:docPartBody>
        <w:p w:rsidR="00000000" w:rsidRDefault="00E21168" w:rsidP="00E21168">
          <w:pPr>
            <w:pStyle w:val="8774CF0964FF48028630056F84AD6B70"/>
          </w:pPr>
          <w:r w:rsidRPr="00846D4F">
            <w:rPr>
              <w:rStyle w:val="Kop2Char"/>
              <w:lang w:bidi="nl-NL"/>
            </w:rPr>
            <w:t>CONTACT</w:t>
          </w:r>
        </w:p>
      </w:docPartBody>
    </w:docPart>
    <w:docPart>
      <w:docPartPr>
        <w:name w:val="D154B6A60E044E959B6AB26D8C46ED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6BAC7-0389-49A3-9659-F793703A549D}"/>
      </w:docPartPr>
      <w:docPartBody>
        <w:p w:rsidR="00000000" w:rsidRDefault="00E21168" w:rsidP="00E21168">
          <w:pPr>
            <w:pStyle w:val="D154B6A60E044E959B6AB26D8C46EDF2"/>
          </w:pPr>
          <w:r w:rsidRPr="004D3011">
            <w:rPr>
              <w:lang w:bidi="nl-NL"/>
            </w:rPr>
            <w:t>TELEFOON:</w:t>
          </w:r>
        </w:p>
      </w:docPartBody>
    </w:docPart>
    <w:docPart>
      <w:docPartPr>
        <w:name w:val="ACA47544514A4BA6880335465027DB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FB3851-DE72-4F81-8A8C-E34D79B98ADD}"/>
      </w:docPartPr>
      <w:docPartBody>
        <w:p w:rsidR="00000000" w:rsidRDefault="00E21168" w:rsidP="00E21168">
          <w:pPr>
            <w:pStyle w:val="ACA47544514A4BA6880335465027DB83"/>
          </w:pPr>
          <w:r w:rsidRPr="004D3011">
            <w:rPr>
              <w:lang w:bidi="nl-NL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68"/>
    <w:rsid w:val="0026505F"/>
    <w:rsid w:val="00E2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rsid w:val="00E21168"/>
    <w:pPr>
      <w:keepNext/>
      <w:keepLines/>
      <w:pBdr>
        <w:bottom w:val="single" w:sz="8" w:space="1" w:color="4472C4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B7A07EFA9346BDBFE34A3E36E6F48D">
    <w:name w:val="6DB7A07EFA9346BDBFE34A3E36E6F48D"/>
  </w:style>
  <w:style w:type="paragraph" w:customStyle="1" w:styleId="1F42F0535F504FA38F32D10D7FB61B90">
    <w:name w:val="1F42F0535F504FA38F32D10D7FB61B90"/>
  </w:style>
  <w:style w:type="paragraph" w:customStyle="1" w:styleId="7F7D33BCC7C94B2DB3C247E1792D1B89">
    <w:name w:val="7F7D33BCC7C94B2DB3C247E1792D1B89"/>
  </w:style>
  <w:style w:type="paragraph" w:customStyle="1" w:styleId="F5A438C8F2854BC3B0BFB97F45A1829E">
    <w:name w:val="F5A438C8F2854BC3B0BFB97F45A1829E"/>
  </w:style>
  <w:style w:type="paragraph" w:customStyle="1" w:styleId="99A2C6A104134FA1A22383381D87A4F9">
    <w:name w:val="99A2C6A104134FA1A22383381D87A4F9"/>
  </w:style>
  <w:style w:type="paragraph" w:customStyle="1" w:styleId="1660851E8600477FA5614BC6445EBB3E">
    <w:name w:val="1660851E8600477FA5614BC6445EBB3E"/>
  </w:style>
  <w:style w:type="paragraph" w:customStyle="1" w:styleId="B6464A06C8BC41039DFE2121A5E982EF">
    <w:name w:val="B6464A06C8BC41039DFE2121A5E982EF"/>
  </w:style>
  <w:style w:type="paragraph" w:customStyle="1" w:styleId="E01E3A4AEFEC4FFAB8708E5348218693">
    <w:name w:val="E01E3A4AEFEC4FFAB8708E5348218693"/>
  </w:style>
  <w:style w:type="paragraph" w:styleId="Lijstopsomteken">
    <w:name w:val="List Bullet"/>
    <w:basedOn w:val="Standaard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999C7D4F31334AF3A43ACB5FCCCF401B">
    <w:name w:val="999C7D4F31334AF3A43ACB5FCCCF401B"/>
  </w:style>
  <w:style w:type="character" w:customStyle="1" w:styleId="Grijzetekst">
    <w:name w:val="Grijze tekst"/>
    <w:basedOn w:val="Standaardalinea-lettertype"/>
    <w:uiPriority w:val="4"/>
    <w:semiHidden/>
    <w:qFormat/>
    <w:rPr>
      <w:color w:val="808080" w:themeColor="background1" w:themeShade="80"/>
    </w:rPr>
  </w:style>
  <w:style w:type="paragraph" w:customStyle="1" w:styleId="C9C1722B4F434FFD93CB6D0C5C420920">
    <w:name w:val="C9C1722B4F434FFD93CB6D0C5C420920"/>
  </w:style>
  <w:style w:type="paragraph" w:customStyle="1" w:styleId="355A90C010914342BAC9EAAD5BCC7008">
    <w:name w:val="355A90C010914342BAC9EAAD5BCC7008"/>
  </w:style>
  <w:style w:type="paragraph" w:customStyle="1" w:styleId="93705B68257846739DF61740616B2919">
    <w:name w:val="93705B68257846739DF61740616B2919"/>
  </w:style>
  <w:style w:type="paragraph" w:customStyle="1" w:styleId="F4A62F44E17546E48316786147062EFE">
    <w:name w:val="F4A62F44E17546E48316786147062EFE"/>
  </w:style>
  <w:style w:type="paragraph" w:customStyle="1" w:styleId="FDD221CADAFD429BA68A323CC778F888">
    <w:name w:val="FDD221CADAFD429BA68A323CC778F888"/>
  </w:style>
  <w:style w:type="character" w:customStyle="1" w:styleId="Kop2Char">
    <w:name w:val="Kop 2 Char"/>
    <w:basedOn w:val="Standaardalinea-lettertype"/>
    <w:link w:val="Kop2"/>
    <w:uiPriority w:val="9"/>
    <w:rsid w:val="00E21168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AD4B637CAD8A4844A22F1EF5DE125CD5">
    <w:name w:val="AD4B637CAD8A4844A22F1EF5DE125CD5"/>
  </w:style>
  <w:style w:type="paragraph" w:customStyle="1" w:styleId="CD9DB1B71DDF464695D7D9712126A54D">
    <w:name w:val="CD9DB1B71DDF464695D7D9712126A54D"/>
  </w:style>
  <w:style w:type="paragraph" w:customStyle="1" w:styleId="03B1CB35039541928D52E1B9F2C172AB">
    <w:name w:val="03B1CB35039541928D52E1B9F2C172AB"/>
  </w:style>
  <w:style w:type="paragraph" w:customStyle="1" w:styleId="157D238D97814D6AA8650C9BFE3305CA">
    <w:name w:val="157D238D97814D6AA8650C9BFE3305CA"/>
  </w:style>
  <w:style w:type="paragraph" w:customStyle="1" w:styleId="306EE661DE034B2980CCE1E0B6D6E8C0">
    <w:name w:val="306EE661DE034B2980CCE1E0B6D6E8C0"/>
  </w:style>
  <w:style w:type="paragraph" w:customStyle="1" w:styleId="E7F393EF49824475B299EC39A75A74C6">
    <w:name w:val="E7F393EF49824475B299EC39A75A74C6"/>
  </w:style>
  <w:style w:type="character" w:styleId="Hyperlink">
    <w:name w:val="Hyperlink"/>
    <w:basedOn w:val="Standaardalinea-lettertype"/>
    <w:uiPriority w:val="99"/>
    <w:rPr>
      <w:color w:val="C45911" w:themeColor="accent2" w:themeShade="BF"/>
      <w:u w:val="single"/>
    </w:rPr>
  </w:style>
  <w:style w:type="paragraph" w:customStyle="1" w:styleId="3FDD0C566E684CC6A965AE1016747AF7">
    <w:name w:val="3FDD0C566E684CC6A965AE1016747AF7"/>
  </w:style>
  <w:style w:type="paragraph" w:customStyle="1" w:styleId="CF3265B903054F13B835F5A4B9E6A2B1">
    <w:name w:val="CF3265B903054F13B835F5A4B9E6A2B1"/>
    <w:rsid w:val="00E21168"/>
  </w:style>
  <w:style w:type="paragraph" w:customStyle="1" w:styleId="0DBFF66410704E9990BFCBC91310623D">
    <w:name w:val="0DBFF66410704E9990BFCBC91310623D"/>
    <w:rsid w:val="00E21168"/>
  </w:style>
  <w:style w:type="paragraph" w:customStyle="1" w:styleId="8A20B308142A4203A8221297786E6B3B">
    <w:name w:val="8A20B308142A4203A8221297786E6B3B"/>
    <w:rsid w:val="00E21168"/>
  </w:style>
  <w:style w:type="paragraph" w:customStyle="1" w:styleId="8774CF0964FF48028630056F84AD6B70">
    <w:name w:val="8774CF0964FF48028630056F84AD6B70"/>
    <w:rsid w:val="00E21168"/>
  </w:style>
  <w:style w:type="paragraph" w:customStyle="1" w:styleId="D154B6A60E044E959B6AB26D8C46EDF2">
    <w:name w:val="D154B6A60E044E959B6AB26D8C46EDF2"/>
    <w:rsid w:val="00E21168"/>
  </w:style>
  <w:style w:type="paragraph" w:customStyle="1" w:styleId="ACA47544514A4BA6880335465027DB83">
    <w:name w:val="ACA47544514A4BA6880335465027DB83"/>
    <w:rsid w:val="00E21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{BD8AC1A1-56CB-4F6E-A5C0-0ECFC3B2634D}tf88924273.dotx</Template>
  <TotalTime>0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2020-02-27T09:08:00Z</dcterms:created>
  <dcterms:modified xsi:type="dcterms:W3CDTF">2020-02-27T10:05:00Z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